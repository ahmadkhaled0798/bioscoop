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73FCFCB3" w:rsidR="00BF5395" w:rsidRPr="00882661" w:rsidRDefault="00D12223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3761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r w:rsidR="00FB5C8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Bioscoop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21D70A9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1- Ahmad Khaled</w:t>
                            </w:r>
                          </w:p>
                          <w:p w14:paraId="47F3120E" w14:textId="1A91C1F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proofErr w:type="spellStart"/>
                            <w:r w:rsidR="00C023CC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Harun</w:t>
                            </w:r>
                            <w:proofErr w:type="spellEnd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Üzümcü</w:t>
                            </w:r>
                            <w:proofErr w:type="spellEnd"/>
                          </w:p>
                          <w:p w14:paraId="53089041" w14:textId="2D911898" w:rsidR="005D2B8D" w:rsidRPr="00882661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proofErr w:type="spellStart"/>
                            <w:r w:rsidR="00C023CC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Janiek</w:t>
                            </w:r>
                            <w:proofErr w:type="spellEnd"/>
                            <w:r w:rsidR="007F30E4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r w:rsidR="00521227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Van Pelt</w:t>
                            </w:r>
                          </w:p>
                          <w:p w14:paraId="0A930068" w14:textId="32695A1C" w:rsidR="00852883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0EB2BB51" w14:textId="09A47030" w:rsidR="00521227" w:rsidRPr="00882661" w:rsidRDefault="00521227" w:rsidP="00521227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5- Ayub Cige 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73FCFCB3" w:rsidR="00BF5395" w:rsidRPr="00882661" w:rsidRDefault="00D12223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C43761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r w:rsidR="00FB5C8D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Bioscoop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21D70A9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1- Ahmad Khaled</w:t>
                      </w:r>
                    </w:p>
                    <w:p w14:paraId="47F3120E" w14:textId="1A91C1F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proofErr w:type="spellStart"/>
                      <w:r w:rsidR="00C023CC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Harun</w:t>
                      </w:r>
                      <w:proofErr w:type="spellEnd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Üzümcü</w:t>
                      </w:r>
                      <w:proofErr w:type="spellEnd"/>
                    </w:p>
                    <w:p w14:paraId="53089041" w14:textId="2D911898" w:rsidR="005D2B8D" w:rsidRPr="00882661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proofErr w:type="spellStart"/>
                      <w:r w:rsidR="00C023CC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Janiek</w:t>
                      </w:r>
                      <w:proofErr w:type="spellEnd"/>
                      <w:r w:rsidR="007F30E4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r w:rsidR="00521227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Van Pelt</w:t>
                      </w:r>
                    </w:p>
                    <w:p w14:paraId="0A930068" w14:textId="32695A1C" w:rsidR="00852883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0EB2BB51" w14:textId="09A47030" w:rsidR="00521227" w:rsidRPr="00882661" w:rsidRDefault="00521227" w:rsidP="00521227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5- Ayub Cige 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D1222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BF5395" w:rsidRDefault="00D12223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B35531B" w14:textId="77777777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8937F5" w14:textId="77777777" w:rsidR="00C43761" w:rsidRPr="00C43761" w:rsidRDefault="00C43761" w:rsidP="00C43761">
      <w:pPr>
        <w:rPr>
          <w:rFonts w:cstheme="minorBidi"/>
          <w:b/>
          <w:bCs/>
          <w:color w:val="9A3D00" w:themeColor="accent1" w:themeShade="80"/>
          <w:sz w:val="32"/>
          <w:szCs w:val="32"/>
        </w:rPr>
      </w:pPr>
      <w:r w:rsidRPr="00C43761">
        <w:rPr>
          <w:b/>
          <w:bCs/>
          <w:color w:val="9A3D00" w:themeColor="accent1" w:themeShade="80"/>
          <w:sz w:val="32"/>
          <w:szCs w:val="32"/>
        </w:rPr>
        <w:t>Aantekeningen van de interview (Bioscoop)</w:t>
      </w:r>
    </w:p>
    <w:p w14:paraId="04348F4B" w14:textId="77777777" w:rsidR="00C43761" w:rsidRDefault="00C43761" w:rsidP="00C43761">
      <w:pPr>
        <w:rPr>
          <w:sz w:val="24"/>
          <w:szCs w:val="24"/>
          <w:rtl/>
        </w:rPr>
      </w:pPr>
      <w:bookmarkStart w:id="0" w:name="_GoBack"/>
      <w:bookmarkEnd w:id="0"/>
    </w:p>
    <w:p w14:paraId="6F69E930" w14:textId="452993D8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  <w:rtl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De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fram</w:t>
      </w:r>
      <w:r w:rsidR="00680FBA">
        <w:rPr>
          <w:rFonts w:ascii="Arial" w:hAnsi="Arial" w:cs="Arial"/>
          <w:color w:val="0D0D0D" w:themeColor="text1" w:themeTint="F2"/>
          <w:sz w:val="24"/>
          <w:szCs w:val="24"/>
        </w:rPr>
        <w:t>e</w:t>
      </w: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work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mag gebruikt worden in het project</w:t>
      </w:r>
    </w:p>
    <w:p w14:paraId="4D23D870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Als de kant wil reserveren moet hij eerst registeren in de website</w:t>
      </w:r>
    </w:p>
    <w:p w14:paraId="73332038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Registeren in de website mag via email of gebruikersnaam gedaan worden. Er moet een sterk wachtwoord gekozen worden met een bevestiging van het wachtwoord. Bovendien moet er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captcha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beveiliging gemaakt worden.</w:t>
      </w:r>
    </w:p>
    <w:p w14:paraId="0B67F4E4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website moet er Professioneel eruit ziet. Er moet kleur en thema van film en bioscoop kleuren gekozen worden.</w:t>
      </w:r>
    </w:p>
    <w:p w14:paraId="2E2A7BB6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Er moet een wireframe van de website gemaakt worden om te laten zien wat elke knop doet.</w:t>
      </w:r>
    </w:p>
    <w:p w14:paraId="2ED8C764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Uitzoeken hoe de barcodesysteem en de scanner werken. Daarna een uitleg maken hoe ze werken.</w:t>
      </w:r>
    </w:p>
    <w:p w14:paraId="4D660BBD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stoel wordt tijdens het reserveren niet beschikbaar voor 4 minuten. Dan wordt de stoel niet 2 keer gereserveerd als er een andere klant aan het reserveren is.</w:t>
      </w:r>
    </w:p>
    <w:p w14:paraId="5EDD2547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Annuleren van het reserveren is beschikbaar voor 6 uur van de film. Dan wordt de stoel weer vrij in de overzicht.</w:t>
      </w:r>
    </w:p>
    <w:p w14:paraId="64EC09E7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Film inplannen moet makkelijk gedaan worden (Snel werken ,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dropdown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 menu , simpel invoerveld , films inboeken voor zalen)</w:t>
      </w:r>
    </w:p>
    <w:p w14:paraId="4E44DF73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Gegevens ophalen via API en daarna in de database zetten</w:t>
      </w:r>
    </w:p>
    <w:p w14:paraId="433D1445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Historie van de bestellingen van de klant maken</w:t>
      </w:r>
    </w:p>
    <w:p w14:paraId="193F7E93" w14:textId="77777777" w:rsidR="00C43761" w:rsidRPr="004227AA" w:rsidRDefault="00C43761" w:rsidP="00C43761">
      <w:pPr>
        <w:pStyle w:val="Lijstalinea"/>
        <w:numPr>
          <w:ilvl w:val="0"/>
          <w:numId w:val="8"/>
        </w:numPr>
        <w:spacing w:after="160" w:line="25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De beschrijving van de film moet in pop-up worden</w:t>
      </w:r>
    </w:p>
    <w:p w14:paraId="33E78945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489FAED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 xml:space="preserve">Opmerking van </w:t>
      </w:r>
      <w:proofErr w:type="spellStart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Corne</w:t>
      </w:r>
      <w:proofErr w:type="spellEnd"/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14:paraId="4C6C2E4A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4227AA">
        <w:rPr>
          <w:rFonts w:ascii="Arial" w:hAnsi="Arial" w:cs="Arial"/>
          <w:color w:val="0D0D0D" w:themeColor="text1" w:themeTint="F2"/>
          <w:sz w:val="24"/>
          <w:szCs w:val="24"/>
        </w:rPr>
        <w:t>Open vragen stellen – meer voorbereiding voor de interview</w:t>
      </w:r>
    </w:p>
    <w:p w14:paraId="6D389EB4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02D46B8" w14:textId="77777777" w:rsidR="00C43761" w:rsidRPr="004227AA" w:rsidRDefault="00C43761" w:rsidP="00C4376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3FEC6E7" w14:textId="77777777" w:rsidR="00C43761" w:rsidRPr="00741ACE" w:rsidRDefault="00C43761" w:rsidP="00C43761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  <w:lang w:bidi="ar-SY"/>
        </w:rPr>
      </w:pPr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De aantekening doorsturen naar </w:t>
      </w:r>
      <w:proofErr w:type="spellStart"/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>Corne</w:t>
      </w:r>
      <w:proofErr w:type="spellEnd"/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 op</w:t>
      </w:r>
      <w:r w:rsidRPr="00741ACE">
        <w:rPr>
          <w:rFonts w:ascii="Arial" w:hAnsi="Arial" w:cs="Arial"/>
          <w:b/>
          <w:bCs/>
          <w:color w:val="0D0D0D" w:themeColor="text1" w:themeTint="F2"/>
          <w:u w:val="single"/>
        </w:rPr>
        <w:t xml:space="preserve"> </w:t>
      </w:r>
      <w:hyperlink r:id="rId9" w:history="1">
        <w:r w:rsidRPr="00741ACE">
          <w:rPr>
            <w:rStyle w:val="Hyperlink"/>
            <w:rFonts w:ascii="Arial" w:hAnsi="Arial" w:cs="Arial"/>
            <w:b/>
            <w:bCs/>
            <w:color w:val="0D0D0D" w:themeColor="text1" w:themeTint="F2"/>
            <w:sz w:val="24"/>
            <w:szCs w:val="24"/>
          </w:rPr>
          <w:t>c.wagtsman@rocwb.nl</w:t>
        </w:r>
      </w:hyperlink>
      <w:r w:rsidRPr="00741ACE">
        <w:rPr>
          <w:rFonts w:ascii="Arial" w:hAnsi="Arial" w:cs="Arial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</w:p>
    <w:p w14:paraId="7C2B8D85" w14:textId="77777777" w:rsidR="00B21AC2" w:rsidRDefault="00B21AC2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DE12965" w14:textId="77777777" w:rsidR="00237778" w:rsidRP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sectPr w:rsidR="00237778" w:rsidRPr="00237778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C0AD" w14:textId="77777777" w:rsidR="00D12223" w:rsidRDefault="00D12223">
      <w:pPr>
        <w:spacing w:after="0" w:line="240" w:lineRule="auto"/>
      </w:pPr>
      <w:r>
        <w:separator/>
      </w:r>
    </w:p>
  </w:endnote>
  <w:endnote w:type="continuationSeparator" w:id="0">
    <w:p w14:paraId="6F7D9C6F" w14:textId="77777777" w:rsidR="00D12223" w:rsidRDefault="00D1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E4CA2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FC25" w14:textId="77777777" w:rsidR="00D12223" w:rsidRDefault="00D12223">
      <w:pPr>
        <w:spacing w:after="0" w:line="240" w:lineRule="auto"/>
      </w:pPr>
      <w:r>
        <w:separator/>
      </w:r>
    </w:p>
  </w:footnote>
  <w:footnote w:type="continuationSeparator" w:id="0">
    <w:p w14:paraId="2C7476A7" w14:textId="77777777" w:rsidR="00D12223" w:rsidRDefault="00D1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2630AAD"/>
    <w:multiLevelType w:val="hybridMultilevel"/>
    <w:tmpl w:val="EE3E80DE"/>
    <w:lvl w:ilvl="0" w:tplc="FD8CA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E49F1"/>
    <w:rsid w:val="002E4CA2"/>
    <w:rsid w:val="003C4716"/>
    <w:rsid w:val="004227AA"/>
    <w:rsid w:val="004334E5"/>
    <w:rsid w:val="00521227"/>
    <w:rsid w:val="0055127C"/>
    <w:rsid w:val="00571A4D"/>
    <w:rsid w:val="005A2F55"/>
    <w:rsid w:val="005D1E64"/>
    <w:rsid w:val="005D2B8D"/>
    <w:rsid w:val="00661D3F"/>
    <w:rsid w:val="00680FBA"/>
    <w:rsid w:val="006A03B0"/>
    <w:rsid w:val="006A6616"/>
    <w:rsid w:val="006C50DC"/>
    <w:rsid w:val="00741ACE"/>
    <w:rsid w:val="007E0FCD"/>
    <w:rsid w:val="007F30E4"/>
    <w:rsid w:val="008028E3"/>
    <w:rsid w:val="00852883"/>
    <w:rsid w:val="008722D1"/>
    <w:rsid w:val="00882661"/>
    <w:rsid w:val="008B4ACF"/>
    <w:rsid w:val="008C388D"/>
    <w:rsid w:val="008E3366"/>
    <w:rsid w:val="009207EF"/>
    <w:rsid w:val="00995D4E"/>
    <w:rsid w:val="00AE27DD"/>
    <w:rsid w:val="00AF31FE"/>
    <w:rsid w:val="00B21AC2"/>
    <w:rsid w:val="00BA7A64"/>
    <w:rsid w:val="00BF5395"/>
    <w:rsid w:val="00C023CC"/>
    <w:rsid w:val="00C43761"/>
    <w:rsid w:val="00D11542"/>
    <w:rsid w:val="00D12223"/>
    <w:rsid w:val="00D14172"/>
    <w:rsid w:val="00F45A3A"/>
    <w:rsid w:val="00F82096"/>
    <w:rsid w:val="00FB110D"/>
    <w:rsid w:val="00FB5C8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.wagtsman@rocwb.n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2950DF"/>
    <w:rsid w:val="00514259"/>
    <w:rsid w:val="00764937"/>
    <w:rsid w:val="00991F19"/>
    <w:rsid w:val="00A97C8F"/>
    <w:rsid w:val="00C53B11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4330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Huisstijl</vt:lpstr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</dc:title>
  <dc:subject>Project Bioscoop</dc:subject>
  <dc:creator>ahmad.khaled@gmail.com</dc:creator>
  <cp:keywords/>
  <cp:lastModifiedBy>ayub cige</cp:lastModifiedBy>
  <cp:revision>48</cp:revision>
  <cp:lastPrinted>2017-11-16T10:34:00Z</cp:lastPrinted>
  <dcterms:created xsi:type="dcterms:W3CDTF">2017-10-22T09:30:00Z</dcterms:created>
  <dcterms:modified xsi:type="dcterms:W3CDTF">2018-11-21T10:22:00Z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